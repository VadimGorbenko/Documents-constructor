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A5" w:rsidRDefault="004A7C09" w:rsidP="00F53F4E">
      <w:pPr>
        <w:tabs>
          <w:tab w:val="left" w:pos="3585"/>
          <w:tab w:val="left" w:pos="3660"/>
        </w:tabs>
      </w:pPr>
      <w:sdt>
        <w:sdtPr>
          <w:alias w:val="Логотип университета"/>
          <w:tag w:val="placeholder:logo"/>
          <w:id w:val="68762340"/>
          <w:showingPlcHdr/>
          <w:picture/>
        </w:sdtPr>
        <w:sdtContent>
          <w:r w:rsidR="00F53F4E">
            <w:rPr>
              <w:noProof/>
              <w:lang w:eastAsia="ru-RU"/>
            </w:rPr>
            <w:drawing>
              <wp:inline distT="0" distB="0" distL="0" distR="0">
                <wp:extent cx="1905000" cy="1905000"/>
                <wp:effectExtent l="1905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rStyle w:val="10"/>
          </w:rPr>
          <w:alias w:val="Название университета"/>
          <w:tag w:val="placeholder:university-title"/>
          <w:id w:val="68762344"/>
          <w:placeholder>
            <w:docPart w:val="1A66BDC149F444369BDABBC938C73D85"/>
          </w:placeholder>
          <w:showingPlcHdr/>
          <w:text w:multiLine="1"/>
        </w:sdtPr>
        <w:sdtEndPr>
          <w:rPr>
            <w:rStyle w:val="a0"/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F53F4E" w:rsidRPr="00B42995">
            <w:rPr>
              <w:rStyle w:val="a5"/>
            </w:rPr>
            <w:t>Место для ввода текста.</w:t>
          </w:r>
        </w:sdtContent>
      </w:sdt>
      <w:r w:rsidR="00F53F4E">
        <w:tab/>
      </w:r>
    </w:p>
    <w:sectPr w:rsidR="007F61A5" w:rsidSect="007F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3F4E"/>
    <w:rsid w:val="000A42C0"/>
    <w:rsid w:val="002A3936"/>
    <w:rsid w:val="004A7C09"/>
    <w:rsid w:val="0077458E"/>
    <w:rsid w:val="007F61A5"/>
    <w:rsid w:val="00F5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1A5"/>
  </w:style>
  <w:style w:type="paragraph" w:styleId="1">
    <w:name w:val="heading 1"/>
    <w:basedOn w:val="a"/>
    <w:next w:val="a"/>
    <w:link w:val="10"/>
    <w:uiPriority w:val="9"/>
    <w:qFormat/>
    <w:rsid w:val="00F53F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3F4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53F4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53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23BBD"/>
    <w:rsid w:val="00066C0E"/>
    <w:rsid w:val="00923BBD"/>
    <w:rsid w:val="00FC7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3BBD"/>
    <w:rPr>
      <w:color w:val="808080"/>
    </w:rPr>
  </w:style>
  <w:style w:type="paragraph" w:customStyle="1" w:styleId="1A66BDC149F444369BDABBC938C73D85">
    <w:name w:val="1A66BDC149F444369BDABBC938C73D85"/>
    <w:rsid w:val="00923BBD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FFB83D-7839-4486-8CEC-1B4564B3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TemplateV1.docx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Foxy</dc:creator>
  <cp:lastModifiedBy>Foxy</cp:lastModifiedBy>
  <cp:revision>2</cp:revision>
  <dcterms:created xsi:type="dcterms:W3CDTF">2019-06-21T18:54:00Z</dcterms:created>
  <dcterms:modified xsi:type="dcterms:W3CDTF">2019-06-21T18:54:00Z</dcterms:modified>
</cp:coreProperties>
</file>